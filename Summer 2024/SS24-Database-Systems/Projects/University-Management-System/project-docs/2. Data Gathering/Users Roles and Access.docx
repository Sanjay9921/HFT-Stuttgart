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F981" w14:textId="4F2365D7" w:rsidR="008918F2" w:rsidRDefault="001E5A9C">
      <w:pPr>
        <w:pStyle w:val="Heading1"/>
      </w:pPr>
      <w:r>
        <w:t>Users</w:t>
      </w:r>
      <w:r w:rsidR="000C3502">
        <w:t xml:space="preserve">, </w:t>
      </w:r>
      <w:proofErr w:type="gramStart"/>
      <w:r w:rsidR="000C3502">
        <w:t>Roles</w:t>
      </w:r>
      <w:proofErr w:type="gramEnd"/>
      <w:r w:rsidR="000C3502">
        <w:t xml:space="preserve"> and</w:t>
      </w:r>
      <w:r>
        <w:t xml:space="preserve">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786"/>
        <w:gridCol w:w="874"/>
        <w:gridCol w:w="1623"/>
        <w:gridCol w:w="1559"/>
        <w:gridCol w:w="1004"/>
        <w:gridCol w:w="11"/>
      </w:tblGrid>
      <w:tr w:rsidR="00276606" w14:paraId="44F33E53" w14:textId="77777777" w:rsidTr="00276606">
        <w:trPr>
          <w:gridAfter w:val="1"/>
          <w:wAfter w:w="11" w:type="dxa"/>
        </w:trPr>
        <w:tc>
          <w:tcPr>
            <w:tcW w:w="1666" w:type="dxa"/>
          </w:tcPr>
          <w:p w14:paraId="7C5CB013" w14:textId="3FA538A0" w:rsidR="00276606" w:rsidRPr="00A357E9" w:rsidRDefault="00276606" w:rsidP="001E5A9C">
            <w:pPr>
              <w:rPr>
                <w:b/>
                <w:bCs/>
                <w:sz w:val="24"/>
                <w:szCs w:val="24"/>
              </w:rPr>
            </w:pPr>
            <w:r w:rsidRPr="00A357E9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786" w:type="dxa"/>
          </w:tcPr>
          <w:p w14:paraId="0ADBB7F3" w14:textId="2621028B" w:rsidR="00276606" w:rsidRPr="00A357E9" w:rsidRDefault="00276606" w:rsidP="001E5A9C">
            <w:pPr>
              <w:rPr>
                <w:b/>
                <w:bCs/>
                <w:sz w:val="24"/>
                <w:szCs w:val="24"/>
              </w:rPr>
            </w:pPr>
            <w:r w:rsidRPr="00A357E9">
              <w:rPr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874" w:type="dxa"/>
          </w:tcPr>
          <w:p w14:paraId="2A2CA03F" w14:textId="50130710" w:rsidR="00276606" w:rsidRPr="00A357E9" w:rsidRDefault="00276606" w:rsidP="001E5A9C">
            <w:pPr>
              <w:rPr>
                <w:b/>
                <w:bCs/>
                <w:sz w:val="24"/>
                <w:szCs w:val="24"/>
              </w:rPr>
            </w:pPr>
            <w:r w:rsidRPr="00A357E9"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623" w:type="dxa"/>
          </w:tcPr>
          <w:p w14:paraId="5F5638FE" w14:textId="756D9FD9" w:rsidR="00276606" w:rsidRPr="00A357E9" w:rsidRDefault="00276606" w:rsidP="002E2629">
            <w:pPr>
              <w:tabs>
                <w:tab w:val="left" w:pos="120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Instructor</w:t>
            </w:r>
          </w:p>
        </w:tc>
        <w:tc>
          <w:tcPr>
            <w:tcW w:w="1559" w:type="dxa"/>
          </w:tcPr>
          <w:p w14:paraId="4425B160" w14:textId="4C9ABBEC" w:rsidR="00276606" w:rsidRPr="00A357E9" w:rsidRDefault="00276606" w:rsidP="002E2629">
            <w:pPr>
              <w:tabs>
                <w:tab w:val="left" w:pos="120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Finance</w:t>
            </w:r>
          </w:p>
        </w:tc>
        <w:tc>
          <w:tcPr>
            <w:tcW w:w="981" w:type="dxa"/>
          </w:tcPr>
          <w:p w14:paraId="27A6CC2A" w14:textId="66B62790" w:rsidR="00276606" w:rsidRPr="00A357E9" w:rsidRDefault="00276606" w:rsidP="001E5A9C">
            <w:pPr>
              <w:rPr>
                <w:b/>
                <w:bCs/>
                <w:sz w:val="24"/>
                <w:szCs w:val="24"/>
              </w:rPr>
            </w:pPr>
            <w:r w:rsidRPr="00A357E9">
              <w:rPr>
                <w:b/>
                <w:bCs/>
                <w:sz w:val="24"/>
                <w:szCs w:val="24"/>
              </w:rPr>
              <w:t>Student</w:t>
            </w:r>
          </w:p>
        </w:tc>
      </w:tr>
      <w:tr w:rsidR="002A2EB7" w14:paraId="5D81E03C" w14:textId="77777777" w:rsidTr="00276606">
        <w:tc>
          <w:tcPr>
            <w:tcW w:w="1666" w:type="dxa"/>
          </w:tcPr>
          <w:p w14:paraId="785170B9" w14:textId="6EBE2763" w:rsidR="002A2EB7" w:rsidRPr="00A357E9" w:rsidRDefault="002A2EB7" w:rsidP="00892E7A">
            <w:pPr>
              <w:jc w:val="center"/>
              <w:rPr>
                <w:b/>
                <w:bCs/>
                <w:sz w:val="24"/>
                <w:szCs w:val="24"/>
              </w:rPr>
            </w:pPr>
            <w:r w:rsidRPr="00A357E9">
              <w:rPr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1786" w:type="dxa"/>
          </w:tcPr>
          <w:p w14:paraId="675E5135" w14:textId="3B0BC890" w:rsidR="002A2EB7" w:rsidRPr="00BC1848" w:rsidRDefault="00276606" w:rsidP="001E5A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Self Login</w:t>
            </w:r>
            <w:proofErr w:type="spellEnd"/>
          </w:p>
        </w:tc>
        <w:tc>
          <w:tcPr>
            <w:tcW w:w="874" w:type="dxa"/>
          </w:tcPr>
          <w:p w14:paraId="285E3C97" w14:textId="15619A90" w:rsidR="002A2EB7" w:rsidRPr="00BC1848" w:rsidRDefault="002A2EB7" w:rsidP="00892E7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734447" wp14:editId="4D0F39F3">
                  <wp:extent cx="289560" cy="289560"/>
                  <wp:effectExtent l="0" t="0" r="0" b="0"/>
                  <wp:docPr id="117071042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42473AA2" w14:textId="1513E433" w:rsidR="002A2EB7" w:rsidRPr="00BC1848" w:rsidRDefault="00276606" w:rsidP="002766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7262B41" wp14:editId="4E563554">
                  <wp:extent cx="289560" cy="289560"/>
                  <wp:effectExtent l="0" t="0" r="0" b="0"/>
                  <wp:docPr id="171258390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03C2B5E" w14:textId="0EC632F9" w:rsidR="002A2EB7" w:rsidRPr="00BC1848" w:rsidRDefault="00276606" w:rsidP="002766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49E3712" wp14:editId="24B3ABB8">
                  <wp:extent cx="289560" cy="289560"/>
                  <wp:effectExtent l="0" t="0" r="0" b="0"/>
                  <wp:docPr id="31699871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</w:tcPr>
          <w:p w14:paraId="41A12128" w14:textId="093B8567" w:rsidR="002A2EB7" w:rsidRPr="00BC1848" w:rsidRDefault="00276606" w:rsidP="002766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B796D3A" wp14:editId="0C601560">
                  <wp:extent cx="289560" cy="289560"/>
                  <wp:effectExtent l="0" t="0" r="0" b="0"/>
                  <wp:docPr id="1948306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B7" w14:paraId="56B599F2" w14:textId="77777777" w:rsidTr="00276606">
        <w:tc>
          <w:tcPr>
            <w:tcW w:w="1666" w:type="dxa"/>
            <w:vMerge w:val="restart"/>
          </w:tcPr>
          <w:p w14:paraId="6E47DFD0" w14:textId="0926F0D9" w:rsidR="002A2EB7" w:rsidRPr="00A357E9" w:rsidRDefault="002A2EB7" w:rsidP="0004680D">
            <w:pPr>
              <w:jc w:val="center"/>
              <w:rPr>
                <w:b/>
                <w:bCs/>
                <w:sz w:val="24"/>
                <w:szCs w:val="24"/>
              </w:rPr>
            </w:pPr>
            <w:r w:rsidRPr="00A357E9">
              <w:rPr>
                <w:b/>
                <w:bCs/>
                <w:sz w:val="24"/>
                <w:szCs w:val="24"/>
              </w:rPr>
              <w:t>Personal Details</w:t>
            </w:r>
          </w:p>
        </w:tc>
        <w:tc>
          <w:tcPr>
            <w:tcW w:w="1786" w:type="dxa"/>
          </w:tcPr>
          <w:p w14:paraId="07B74373" w14:textId="571F7E94" w:rsidR="002A2EB7" w:rsidRPr="00BC1848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Add/Update</w:t>
            </w:r>
            <w:r w:rsidRPr="00BC1848">
              <w:rPr>
                <w:sz w:val="24"/>
                <w:szCs w:val="24"/>
              </w:rPr>
              <w:t xml:space="preserve"> Admin Info</w:t>
            </w:r>
          </w:p>
        </w:tc>
        <w:tc>
          <w:tcPr>
            <w:tcW w:w="874" w:type="dxa"/>
          </w:tcPr>
          <w:p w14:paraId="1CA342F5" w14:textId="3A1CF558" w:rsidR="002A2EB7" w:rsidRPr="00BC1848" w:rsidRDefault="002A2EB7" w:rsidP="00BC184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38C3B97" wp14:editId="29310429">
                  <wp:extent cx="289560" cy="289560"/>
                  <wp:effectExtent l="0" t="0" r="0" b="0"/>
                  <wp:docPr id="173391386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3E4C82FA" w14:textId="77777777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500EC51" w14:textId="77777777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18497FB9" w14:textId="55A04374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</w:tr>
      <w:tr w:rsidR="002A2EB7" w14:paraId="60CA4768" w14:textId="77777777" w:rsidTr="00276606">
        <w:tc>
          <w:tcPr>
            <w:tcW w:w="1666" w:type="dxa"/>
            <w:vMerge/>
          </w:tcPr>
          <w:p w14:paraId="0B33BA5F" w14:textId="77777777" w:rsidR="002A2EB7" w:rsidRPr="00A357E9" w:rsidRDefault="002A2EB7" w:rsidP="001E5A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73D1DCF7" w14:textId="56621104" w:rsidR="002A2EB7" w:rsidRPr="00BC1848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Add/Update Staff Info</w:t>
            </w:r>
          </w:p>
        </w:tc>
        <w:tc>
          <w:tcPr>
            <w:tcW w:w="874" w:type="dxa"/>
          </w:tcPr>
          <w:p w14:paraId="5516D628" w14:textId="60736FF3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79A9864" wp14:editId="10D50960">
                  <wp:extent cx="289560" cy="289560"/>
                  <wp:effectExtent l="0" t="0" r="0" b="0"/>
                  <wp:docPr id="53409519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6822A20F" w14:textId="77777777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BA5153C" w14:textId="77777777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13AFF803" w14:textId="7F184C5D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</w:tr>
      <w:tr w:rsidR="002A2EB7" w14:paraId="633B585D" w14:textId="77777777" w:rsidTr="00276606">
        <w:tc>
          <w:tcPr>
            <w:tcW w:w="1666" w:type="dxa"/>
            <w:vMerge/>
          </w:tcPr>
          <w:p w14:paraId="3561B8B6" w14:textId="77777777" w:rsidR="002A2EB7" w:rsidRPr="00A357E9" w:rsidRDefault="002A2EB7" w:rsidP="001E5A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4DE2C951" w14:textId="5A8181E9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Add/Update Student Info</w:t>
            </w:r>
          </w:p>
        </w:tc>
        <w:tc>
          <w:tcPr>
            <w:tcW w:w="874" w:type="dxa"/>
          </w:tcPr>
          <w:p w14:paraId="105208B6" w14:textId="58932B22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0EAAC51" wp14:editId="65E167A8">
                  <wp:extent cx="289560" cy="289560"/>
                  <wp:effectExtent l="0" t="0" r="0" b="0"/>
                  <wp:docPr id="24699296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3624F141" w14:textId="77777777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DFAAF75" w14:textId="77777777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42481ADD" w14:textId="61D906B7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</w:tr>
      <w:tr w:rsidR="002A2EB7" w14:paraId="4EC0B4EC" w14:textId="77777777" w:rsidTr="00276606">
        <w:tc>
          <w:tcPr>
            <w:tcW w:w="1666" w:type="dxa"/>
            <w:vMerge/>
          </w:tcPr>
          <w:p w14:paraId="447D1D57" w14:textId="77777777" w:rsidR="002A2EB7" w:rsidRPr="00A357E9" w:rsidRDefault="002A2EB7" w:rsidP="001E5A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752D4057" w14:textId="2B315DB4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Admin Info</w:t>
            </w:r>
          </w:p>
        </w:tc>
        <w:tc>
          <w:tcPr>
            <w:tcW w:w="874" w:type="dxa"/>
          </w:tcPr>
          <w:p w14:paraId="640A3234" w14:textId="227B1C34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7F5C75D" wp14:editId="5AEE17C5">
                  <wp:extent cx="289560" cy="289560"/>
                  <wp:effectExtent l="0" t="0" r="0" b="0"/>
                  <wp:docPr id="36185345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7634E49B" w14:textId="77777777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8006856" w14:textId="77777777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663307D7" w14:textId="7A961816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</w:tr>
      <w:tr w:rsidR="002A2EB7" w14:paraId="25E3675B" w14:textId="77777777" w:rsidTr="00276606">
        <w:tc>
          <w:tcPr>
            <w:tcW w:w="1666" w:type="dxa"/>
            <w:vMerge/>
          </w:tcPr>
          <w:p w14:paraId="1146E0CA" w14:textId="77777777" w:rsidR="002A2EB7" w:rsidRPr="00A357E9" w:rsidRDefault="002A2EB7" w:rsidP="001E5A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2229E37A" w14:textId="379E0034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Staff Info</w:t>
            </w:r>
          </w:p>
        </w:tc>
        <w:tc>
          <w:tcPr>
            <w:tcW w:w="874" w:type="dxa"/>
          </w:tcPr>
          <w:p w14:paraId="3C0871F9" w14:textId="7B6F1792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FE83A24" wp14:editId="3B0B6BE4">
                  <wp:extent cx="289560" cy="289560"/>
                  <wp:effectExtent l="0" t="0" r="0" b="0"/>
                  <wp:docPr id="88879823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2B092F35" w14:textId="4EF374F9" w:rsidR="002A2EB7" w:rsidRPr="00BC1848" w:rsidRDefault="002A2EB7" w:rsidP="001E5A9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DB4AFF" wp14:editId="33D910F9">
                  <wp:extent cx="289560" cy="289560"/>
                  <wp:effectExtent l="0" t="0" r="0" b="0"/>
                  <wp:docPr id="92810494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E4A1992" w14:textId="31751818" w:rsidR="002A2EB7" w:rsidRPr="00BC1848" w:rsidRDefault="002A2EB7" w:rsidP="001E5A9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42A0CE2" wp14:editId="0C3D34D6">
                  <wp:extent cx="289560" cy="289560"/>
                  <wp:effectExtent l="0" t="0" r="0" b="0"/>
                  <wp:docPr id="137491688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</w:tcPr>
          <w:p w14:paraId="1A64BE40" w14:textId="52126CE9" w:rsidR="002A2EB7" w:rsidRPr="00BC1848" w:rsidRDefault="002A2EB7" w:rsidP="001E5A9C">
            <w:pPr>
              <w:rPr>
                <w:sz w:val="24"/>
                <w:szCs w:val="24"/>
              </w:rPr>
            </w:pPr>
          </w:p>
        </w:tc>
      </w:tr>
      <w:tr w:rsidR="002A2EB7" w14:paraId="57163B79" w14:textId="77777777" w:rsidTr="00276606">
        <w:tc>
          <w:tcPr>
            <w:tcW w:w="1666" w:type="dxa"/>
            <w:vMerge/>
          </w:tcPr>
          <w:p w14:paraId="5E328682" w14:textId="77777777" w:rsidR="002A2EB7" w:rsidRPr="00A357E9" w:rsidRDefault="002A2EB7" w:rsidP="001E5A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01D2FBFF" w14:textId="19CE2172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Student Info</w:t>
            </w:r>
          </w:p>
        </w:tc>
        <w:tc>
          <w:tcPr>
            <w:tcW w:w="874" w:type="dxa"/>
          </w:tcPr>
          <w:p w14:paraId="161A13F2" w14:textId="5C4A19BF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1CAAB3A" wp14:editId="771786B1">
                  <wp:extent cx="289560" cy="289560"/>
                  <wp:effectExtent l="0" t="0" r="0" b="0"/>
                  <wp:docPr id="79220180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017BE823" w14:textId="0F69807E" w:rsidR="002A2EB7" w:rsidRPr="00BC1848" w:rsidRDefault="002A2EB7" w:rsidP="001E5A9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D73164C" wp14:editId="232B481D">
                  <wp:extent cx="289560" cy="289560"/>
                  <wp:effectExtent l="0" t="0" r="0" b="0"/>
                  <wp:docPr id="52862960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74EDFC2" w14:textId="11F58020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240FE34" wp14:editId="6264DBAB">
                  <wp:extent cx="289560" cy="289560"/>
                  <wp:effectExtent l="0" t="0" r="0" b="0"/>
                  <wp:docPr id="160814233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</w:tcPr>
          <w:p w14:paraId="09853A32" w14:textId="2F6B763D" w:rsidR="002A2EB7" w:rsidRPr="00BC1848" w:rsidRDefault="002A2EB7" w:rsidP="001E5A9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1B07185" wp14:editId="18FFF17B">
                  <wp:extent cx="289560" cy="289560"/>
                  <wp:effectExtent l="0" t="0" r="0" b="0"/>
                  <wp:docPr id="22187967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B7" w14:paraId="6F498852" w14:textId="77777777" w:rsidTr="00276606">
        <w:tc>
          <w:tcPr>
            <w:tcW w:w="1666" w:type="dxa"/>
            <w:vMerge w:val="restart"/>
          </w:tcPr>
          <w:p w14:paraId="7A207B13" w14:textId="77777777" w:rsidR="002A2EB7" w:rsidRPr="00A357E9" w:rsidRDefault="002A2EB7" w:rsidP="00B348E6">
            <w:pPr>
              <w:jc w:val="center"/>
              <w:rPr>
                <w:b/>
                <w:bCs/>
                <w:sz w:val="24"/>
                <w:szCs w:val="24"/>
              </w:rPr>
            </w:pPr>
            <w:r w:rsidRPr="00A357E9">
              <w:rPr>
                <w:b/>
                <w:bCs/>
                <w:sz w:val="24"/>
                <w:szCs w:val="24"/>
              </w:rPr>
              <w:t>Course/Events</w:t>
            </w:r>
          </w:p>
          <w:p w14:paraId="111D6F17" w14:textId="17B79D76" w:rsidR="002A2EB7" w:rsidRPr="00A357E9" w:rsidRDefault="002A2EB7" w:rsidP="00B348E6">
            <w:pPr>
              <w:jc w:val="center"/>
              <w:rPr>
                <w:b/>
                <w:bCs/>
                <w:sz w:val="24"/>
                <w:szCs w:val="24"/>
              </w:rPr>
            </w:pPr>
            <w:r w:rsidRPr="00A357E9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786" w:type="dxa"/>
          </w:tcPr>
          <w:p w14:paraId="4DF9EFB1" w14:textId="57543611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  <w:p w14:paraId="313B8DAA" w14:textId="69E9EB6F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Enrollment</w:t>
            </w:r>
          </w:p>
        </w:tc>
        <w:tc>
          <w:tcPr>
            <w:tcW w:w="874" w:type="dxa"/>
          </w:tcPr>
          <w:p w14:paraId="54B67119" w14:textId="77777777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623" w:type="dxa"/>
          </w:tcPr>
          <w:p w14:paraId="761DAAB7" w14:textId="77777777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AA0218" w14:textId="77777777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6B2B1821" w14:textId="508985B0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CEF5F27" wp14:editId="26221D68">
                  <wp:extent cx="289560" cy="289560"/>
                  <wp:effectExtent l="0" t="0" r="0" b="0"/>
                  <wp:docPr id="40259033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B7" w14:paraId="5B2A2162" w14:textId="77777777" w:rsidTr="00276606">
        <w:tc>
          <w:tcPr>
            <w:tcW w:w="1666" w:type="dxa"/>
            <w:vMerge/>
          </w:tcPr>
          <w:p w14:paraId="38B6A6AC" w14:textId="77777777" w:rsidR="002A2EB7" w:rsidRPr="00A357E9" w:rsidRDefault="002A2EB7" w:rsidP="001E5A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0230F113" w14:textId="77777777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</w:t>
            </w:r>
          </w:p>
          <w:p w14:paraId="5224EF99" w14:textId="254DA830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Details</w:t>
            </w:r>
          </w:p>
        </w:tc>
        <w:tc>
          <w:tcPr>
            <w:tcW w:w="874" w:type="dxa"/>
          </w:tcPr>
          <w:p w14:paraId="6E0895A0" w14:textId="799BABF5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420DA40" wp14:editId="5B61BA04">
                  <wp:extent cx="289560" cy="289560"/>
                  <wp:effectExtent l="0" t="0" r="0" b="0"/>
                  <wp:docPr id="80554494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5A60FB2F" w14:textId="0D3E7FBA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B6AC88" wp14:editId="4805AC75">
                  <wp:extent cx="289560" cy="289560"/>
                  <wp:effectExtent l="0" t="0" r="0" b="0"/>
                  <wp:docPr id="40535342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5910ED1" w14:textId="561E6B36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4352D109" w14:textId="3F6526D2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68F24DA" wp14:editId="5C857B83">
                  <wp:extent cx="289560" cy="289560"/>
                  <wp:effectExtent l="0" t="0" r="0" b="0"/>
                  <wp:docPr id="70249132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B7" w14:paraId="749D6AFD" w14:textId="77777777" w:rsidTr="00276606">
        <w:tc>
          <w:tcPr>
            <w:tcW w:w="1666" w:type="dxa"/>
            <w:vMerge/>
          </w:tcPr>
          <w:p w14:paraId="4BEBA006" w14:textId="77777777" w:rsidR="002A2EB7" w:rsidRPr="00A357E9" w:rsidRDefault="002A2EB7" w:rsidP="001E5A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2966F081" w14:textId="73E69A9F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Event Details</w:t>
            </w:r>
          </w:p>
        </w:tc>
        <w:tc>
          <w:tcPr>
            <w:tcW w:w="874" w:type="dxa"/>
          </w:tcPr>
          <w:p w14:paraId="6D255509" w14:textId="0BDAAEDD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F7319AB" wp14:editId="5DAC969A">
                  <wp:extent cx="289560" cy="289560"/>
                  <wp:effectExtent l="0" t="0" r="0" b="0"/>
                  <wp:docPr id="22973951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4C3C21BF" w14:textId="77777777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E77062" w14:textId="77777777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6CAAEEF0" w14:textId="05E9E82B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97C5F75" wp14:editId="3367014B">
                  <wp:extent cx="289560" cy="289560"/>
                  <wp:effectExtent l="0" t="0" r="0" b="0"/>
                  <wp:docPr id="47835198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B7" w14:paraId="6EA3327F" w14:textId="77777777" w:rsidTr="00276606">
        <w:tc>
          <w:tcPr>
            <w:tcW w:w="1666" w:type="dxa"/>
            <w:vMerge/>
          </w:tcPr>
          <w:p w14:paraId="4A873506" w14:textId="77777777" w:rsidR="002A2EB7" w:rsidRPr="00A357E9" w:rsidRDefault="002A2EB7" w:rsidP="001E5A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4009F807" w14:textId="77C7EAF2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Deregistration</w:t>
            </w:r>
          </w:p>
        </w:tc>
        <w:tc>
          <w:tcPr>
            <w:tcW w:w="874" w:type="dxa"/>
          </w:tcPr>
          <w:p w14:paraId="597CFE02" w14:textId="1941204A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2808960" wp14:editId="4823278D">
                  <wp:extent cx="289560" cy="289560"/>
                  <wp:effectExtent l="0" t="0" r="0" b="0"/>
                  <wp:docPr id="56190100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2B2967EC" w14:textId="77777777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93376D" w14:textId="77777777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6E84905D" w14:textId="4CC51B07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</w:tr>
      <w:tr w:rsidR="002A2EB7" w14:paraId="655F1984" w14:textId="77777777" w:rsidTr="00276606">
        <w:tc>
          <w:tcPr>
            <w:tcW w:w="1666" w:type="dxa"/>
            <w:vMerge w:val="restart"/>
          </w:tcPr>
          <w:p w14:paraId="7F6CF030" w14:textId="6ACFC540" w:rsidR="002A2EB7" w:rsidRPr="00A357E9" w:rsidRDefault="002A2EB7" w:rsidP="0004680D">
            <w:pPr>
              <w:jc w:val="center"/>
              <w:rPr>
                <w:b/>
                <w:bCs/>
                <w:sz w:val="24"/>
                <w:szCs w:val="24"/>
              </w:rPr>
            </w:pPr>
            <w:r w:rsidRPr="00A357E9">
              <w:rPr>
                <w:b/>
                <w:bCs/>
                <w:sz w:val="24"/>
                <w:szCs w:val="24"/>
              </w:rPr>
              <w:t>Examination Details</w:t>
            </w:r>
          </w:p>
        </w:tc>
        <w:tc>
          <w:tcPr>
            <w:tcW w:w="1786" w:type="dxa"/>
          </w:tcPr>
          <w:p w14:paraId="729B8EF8" w14:textId="535F05C3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Add/Update Exam Results</w:t>
            </w:r>
          </w:p>
        </w:tc>
        <w:tc>
          <w:tcPr>
            <w:tcW w:w="874" w:type="dxa"/>
          </w:tcPr>
          <w:p w14:paraId="54C8A3AC" w14:textId="40E1200A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796FF78" wp14:editId="16D35E49">
                  <wp:extent cx="289560" cy="289560"/>
                  <wp:effectExtent l="0" t="0" r="0" b="0"/>
                  <wp:docPr id="76118107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303BE6C3" w14:textId="6868B23B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38A8323" wp14:editId="43D5994D">
                  <wp:extent cx="289560" cy="289560"/>
                  <wp:effectExtent l="0" t="0" r="0" b="0"/>
                  <wp:docPr id="207854384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B5E76CC" w14:textId="77777777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05108230" w14:textId="71DA6CCD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</w:tr>
      <w:tr w:rsidR="002A2EB7" w14:paraId="044712AD" w14:textId="77777777" w:rsidTr="00276606">
        <w:tc>
          <w:tcPr>
            <w:tcW w:w="1666" w:type="dxa"/>
            <w:vMerge/>
          </w:tcPr>
          <w:p w14:paraId="7B2BDA4E" w14:textId="77777777" w:rsidR="002A2EB7" w:rsidRPr="00A357E9" w:rsidRDefault="002A2EB7" w:rsidP="001E5A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38EAE139" w14:textId="4B205CCC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Exam Results</w:t>
            </w:r>
          </w:p>
        </w:tc>
        <w:tc>
          <w:tcPr>
            <w:tcW w:w="874" w:type="dxa"/>
          </w:tcPr>
          <w:p w14:paraId="25CF0F91" w14:textId="2429EE5D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AA3308" wp14:editId="5774C486">
                  <wp:extent cx="289560" cy="289560"/>
                  <wp:effectExtent l="0" t="0" r="0" b="0"/>
                  <wp:docPr id="211548572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1394E893" w14:textId="1A6ABCF0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BDF025B" wp14:editId="056A1542">
                  <wp:extent cx="289560" cy="289560"/>
                  <wp:effectExtent l="0" t="0" r="0" b="0"/>
                  <wp:docPr id="39325350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2410881" w14:textId="617A6702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52AAFA09" w14:textId="32795840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257614C" wp14:editId="1D3C9BA5">
                  <wp:extent cx="289560" cy="289560"/>
                  <wp:effectExtent l="0" t="0" r="0" b="0"/>
                  <wp:docPr id="182932170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B7" w14:paraId="5690A3CA" w14:textId="77777777" w:rsidTr="00276606">
        <w:tc>
          <w:tcPr>
            <w:tcW w:w="1666" w:type="dxa"/>
            <w:vMerge w:val="restart"/>
          </w:tcPr>
          <w:p w14:paraId="6B823749" w14:textId="3FA8D262" w:rsidR="002A2EB7" w:rsidRPr="00A357E9" w:rsidRDefault="002A2EB7" w:rsidP="00500F69">
            <w:pPr>
              <w:jc w:val="center"/>
              <w:rPr>
                <w:b/>
                <w:bCs/>
                <w:sz w:val="24"/>
                <w:szCs w:val="24"/>
              </w:rPr>
            </w:pPr>
            <w:r w:rsidRPr="00A357E9">
              <w:rPr>
                <w:b/>
                <w:bCs/>
                <w:sz w:val="24"/>
                <w:szCs w:val="24"/>
              </w:rPr>
              <w:t>Fees</w:t>
            </w:r>
          </w:p>
        </w:tc>
        <w:tc>
          <w:tcPr>
            <w:tcW w:w="1786" w:type="dxa"/>
          </w:tcPr>
          <w:p w14:paraId="7D8FD970" w14:textId="3F45BC64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Fees</w:t>
            </w:r>
          </w:p>
        </w:tc>
        <w:tc>
          <w:tcPr>
            <w:tcW w:w="874" w:type="dxa"/>
          </w:tcPr>
          <w:p w14:paraId="12958983" w14:textId="77777777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623" w:type="dxa"/>
          </w:tcPr>
          <w:p w14:paraId="0DC928C1" w14:textId="77777777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94BBD1" w14:textId="77777777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792D367F" w14:textId="23CBA518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8973881" wp14:editId="2C5F5002">
                  <wp:extent cx="289560" cy="289560"/>
                  <wp:effectExtent l="0" t="0" r="0" b="0"/>
                  <wp:docPr id="19405719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B7" w14:paraId="54A84A26" w14:textId="77777777" w:rsidTr="00276606">
        <w:tc>
          <w:tcPr>
            <w:tcW w:w="1666" w:type="dxa"/>
            <w:vMerge/>
          </w:tcPr>
          <w:p w14:paraId="257C5F7C" w14:textId="77777777" w:rsidR="002A2EB7" w:rsidRDefault="002A2EB7" w:rsidP="001E5A9C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F67E6F3" w14:textId="59DF4983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Fee Structure</w:t>
            </w:r>
          </w:p>
        </w:tc>
        <w:tc>
          <w:tcPr>
            <w:tcW w:w="874" w:type="dxa"/>
          </w:tcPr>
          <w:p w14:paraId="4013B605" w14:textId="5E1C1C72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7C2F55" wp14:editId="7230BBA0">
                  <wp:extent cx="289560" cy="289560"/>
                  <wp:effectExtent l="0" t="0" r="0" b="0"/>
                  <wp:docPr id="210638471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4F3AAB11" w14:textId="196B3993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18C8888" wp14:editId="475E91DD">
                  <wp:extent cx="289560" cy="289560"/>
                  <wp:effectExtent l="0" t="0" r="0" b="0"/>
                  <wp:docPr id="89807698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4251838" w14:textId="446587D1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183E69" wp14:editId="6B1F01AE">
                  <wp:extent cx="289560" cy="289560"/>
                  <wp:effectExtent l="0" t="0" r="0" b="0"/>
                  <wp:docPr id="55612487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</w:tcPr>
          <w:p w14:paraId="18C18F6F" w14:textId="6BB824EB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FEE31FE" wp14:editId="40009326">
                  <wp:extent cx="289560" cy="289560"/>
                  <wp:effectExtent l="0" t="0" r="0" b="0"/>
                  <wp:docPr id="200835385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EB7" w14:paraId="7C7F0501" w14:textId="77777777" w:rsidTr="00276606">
        <w:tc>
          <w:tcPr>
            <w:tcW w:w="1666" w:type="dxa"/>
            <w:vMerge/>
          </w:tcPr>
          <w:p w14:paraId="510158DB" w14:textId="77777777" w:rsidR="002A2EB7" w:rsidRDefault="002A2EB7" w:rsidP="001E5A9C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BBAB5AE" w14:textId="7C60CE69" w:rsidR="002A2EB7" w:rsidRDefault="002A2EB7" w:rsidP="001E5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Fee Payments</w:t>
            </w:r>
          </w:p>
        </w:tc>
        <w:tc>
          <w:tcPr>
            <w:tcW w:w="874" w:type="dxa"/>
          </w:tcPr>
          <w:p w14:paraId="04D8B22D" w14:textId="6A857C5A" w:rsidR="002A2EB7" w:rsidRDefault="002A2EB7" w:rsidP="00BC184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E006AC7" wp14:editId="110D2538">
                  <wp:extent cx="289560" cy="289560"/>
                  <wp:effectExtent l="0" t="0" r="0" b="0"/>
                  <wp:docPr id="152222645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14:paraId="08381349" w14:textId="0CBED315" w:rsidR="002A2EB7" w:rsidRDefault="002A2EB7" w:rsidP="001E5A9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A96853" w14:textId="2877E125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A051CBD" wp14:editId="512C3F66">
                  <wp:extent cx="289560" cy="289560"/>
                  <wp:effectExtent l="0" t="0" r="0" b="0"/>
                  <wp:docPr id="45822604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</w:tcPr>
          <w:p w14:paraId="6A488E11" w14:textId="02C8BCE2" w:rsidR="002A2EB7" w:rsidRDefault="002A2EB7" w:rsidP="001E5A9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22C1473" wp14:editId="30195592">
                  <wp:extent cx="289560" cy="289560"/>
                  <wp:effectExtent l="0" t="0" r="0" b="0"/>
                  <wp:docPr id="190702079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13863" name="Graphic 1733913863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B328D" w14:textId="6895B1ED" w:rsidR="001E5A9C" w:rsidRPr="001E5A9C" w:rsidRDefault="001E5A9C" w:rsidP="001E5A9C"/>
    <w:sectPr w:rsidR="001E5A9C" w:rsidRPr="001E5A9C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9E270" w14:textId="77777777" w:rsidR="005B486B" w:rsidRDefault="005B486B">
      <w:r>
        <w:separator/>
      </w:r>
    </w:p>
    <w:p w14:paraId="20E0C838" w14:textId="77777777" w:rsidR="005B486B" w:rsidRDefault="005B486B"/>
  </w:endnote>
  <w:endnote w:type="continuationSeparator" w:id="0">
    <w:p w14:paraId="1019C4D1" w14:textId="77777777" w:rsidR="005B486B" w:rsidRDefault="005B486B">
      <w:r>
        <w:continuationSeparator/>
      </w:r>
    </w:p>
    <w:p w14:paraId="47A041DE" w14:textId="77777777" w:rsidR="005B486B" w:rsidRDefault="005B4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C4B7C2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A5054" w14:textId="77777777" w:rsidR="005B486B" w:rsidRDefault="005B486B">
      <w:r>
        <w:separator/>
      </w:r>
    </w:p>
    <w:p w14:paraId="2E988E84" w14:textId="77777777" w:rsidR="005B486B" w:rsidRDefault="005B486B"/>
  </w:footnote>
  <w:footnote w:type="continuationSeparator" w:id="0">
    <w:p w14:paraId="7735B0A8" w14:textId="77777777" w:rsidR="005B486B" w:rsidRDefault="005B486B">
      <w:r>
        <w:continuationSeparator/>
      </w:r>
    </w:p>
    <w:p w14:paraId="61C70BB3" w14:textId="77777777" w:rsidR="005B486B" w:rsidRDefault="005B48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A722E1"/>
    <w:multiLevelType w:val="hybridMultilevel"/>
    <w:tmpl w:val="39805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780897">
    <w:abstractNumId w:val="2"/>
  </w:num>
  <w:num w:numId="2" w16cid:durableId="1764690505">
    <w:abstractNumId w:val="1"/>
  </w:num>
  <w:num w:numId="3" w16cid:durableId="1172062336">
    <w:abstractNumId w:val="4"/>
  </w:num>
  <w:num w:numId="4" w16cid:durableId="944732926">
    <w:abstractNumId w:val="5"/>
  </w:num>
  <w:num w:numId="5" w16cid:durableId="1860436707">
    <w:abstractNumId w:val="0"/>
  </w:num>
  <w:num w:numId="6" w16cid:durableId="1771312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9C"/>
    <w:rsid w:val="0004068E"/>
    <w:rsid w:val="0004680D"/>
    <w:rsid w:val="000A26A8"/>
    <w:rsid w:val="000C3502"/>
    <w:rsid w:val="00140082"/>
    <w:rsid w:val="00151098"/>
    <w:rsid w:val="001830EE"/>
    <w:rsid w:val="001951E9"/>
    <w:rsid w:val="001E5A9C"/>
    <w:rsid w:val="001E778D"/>
    <w:rsid w:val="001F0CCA"/>
    <w:rsid w:val="00244A4F"/>
    <w:rsid w:val="00276606"/>
    <w:rsid w:val="002A2EB7"/>
    <w:rsid w:val="002B0CBD"/>
    <w:rsid w:val="002E2629"/>
    <w:rsid w:val="003732D1"/>
    <w:rsid w:val="00384C4B"/>
    <w:rsid w:val="003E5CF9"/>
    <w:rsid w:val="004131D2"/>
    <w:rsid w:val="00425F0D"/>
    <w:rsid w:val="00467017"/>
    <w:rsid w:val="00477646"/>
    <w:rsid w:val="004E474B"/>
    <w:rsid w:val="004F1330"/>
    <w:rsid w:val="00500F69"/>
    <w:rsid w:val="0051353A"/>
    <w:rsid w:val="00535D81"/>
    <w:rsid w:val="00555B85"/>
    <w:rsid w:val="00587F0B"/>
    <w:rsid w:val="00596545"/>
    <w:rsid w:val="005B486B"/>
    <w:rsid w:val="0067004A"/>
    <w:rsid w:val="006D050D"/>
    <w:rsid w:val="006E59A7"/>
    <w:rsid w:val="00713E5A"/>
    <w:rsid w:val="007C7942"/>
    <w:rsid w:val="007D5A33"/>
    <w:rsid w:val="008918F2"/>
    <w:rsid w:val="00892E7A"/>
    <w:rsid w:val="008976D5"/>
    <w:rsid w:val="009376AE"/>
    <w:rsid w:val="00942560"/>
    <w:rsid w:val="00951CFA"/>
    <w:rsid w:val="009E2C19"/>
    <w:rsid w:val="00A00F75"/>
    <w:rsid w:val="00A357E9"/>
    <w:rsid w:val="00AA3743"/>
    <w:rsid w:val="00AB3D16"/>
    <w:rsid w:val="00B12826"/>
    <w:rsid w:val="00B348E6"/>
    <w:rsid w:val="00B41922"/>
    <w:rsid w:val="00B97979"/>
    <w:rsid w:val="00BC1848"/>
    <w:rsid w:val="00BE4602"/>
    <w:rsid w:val="00CB31A4"/>
    <w:rsid w:val="00CD2D42"/>
    <w:rsid w:val="00CF340A"/>
    <w:rsid w:val="00D23647"/>
    <w:rsid w:val="00D922D7"/>
    <w:rsid w:val="00DD6DC3"/>
    <w:rsid w:val="00DD7A68"/>
    <w:rsid w:val="00DE3DCE"/>
    <w:rsid w:val="00E34FED"/>
    <w:rsid w:val="00E428BD"/>
    <w:rsid w:val="00E64A43"/>
    <w:rsid w:val="00E72257"/>
    <w:rsid w:val="00E93456"/>
    <w:rsid w:val="00EB172F"/>
    <w:rsid w:val="00EF7913"/>
    <w:rsid w:val="00F22C48"/>
    <w:rsid w:val="00F5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B141C"/>
  <w15:chartTrackingRefBased/>
  <w15:docId w15:val="{C7CD8123-4477-4E79-BA7D-A6989E9A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1E5A9C"/>
    <w:pPr>
      <w:ind w:left="720"/>
      <w:contextualSpacing/>
    </w:pPr>
  </w:style>
  <w:style w:type="table" w:styleId="TableGrid">
    <w:name w:val="Table Grid"/>
    <w:basedOn w:val="TableNormal"/>
    <w:uiPriority w:val="39"/>
    <w:rsid w:val="001E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126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54</cp:revision>
  <dcterms:created xsi:type="dcterms:W3CDTF">2024-03-25T05:54:00Z</dcterms:created>
  <dcterms:modified xsi:type="dcterms:W3CDTF">2024-05-09T17:57:00Z</dcterms:modified>
</cp:coreProperties>
</file>