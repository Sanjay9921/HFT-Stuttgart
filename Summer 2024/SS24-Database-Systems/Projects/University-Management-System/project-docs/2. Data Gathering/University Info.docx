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C5D8" w14:textId="75875C1C" w:rsidR="008918F2" w:rsidRDefault="003D0B35">
      <w:pPr>
        <w:pStyle w:val="Heading1"/>
      </w:pPr>
      <w:r>
        <w:t>University – About section</w:t>
      </w:r>
    </w:p>
    <w:p w14:paraId="6B1B126C" w14:textId="3A70BCAB" w:rsidR="00F47602" w:rsidRDefault="00F47602" w:rsidP="00F47602">
      <w:pPr>
        <w:rPr>
          <w:lang w:val="en-IN"/>
        </w:rPr>
      </w:pPr>
      <w:proofErr w:type="spellStart"/>
      <w:r w:rsidRPr="00F47602">
        <w:rPr>
          <w:lang w:val="en-IN"/>
        </w:rPr>
        <w:t>Mitteleuropäische</w:t>
      </w:r>
      <w:proofErr w:type="spellEnd"/>
      <w:r w:rsidRPr="00F47602">
        <w:rPr>
          <w:lang w:val="en-IN"/>
        </w:rPr>
        <w:t xml:space="preserve"> </w:t>
      </w:r>
      <w:proofErr w:type="spellStart"/>
      <w:r w:rsidRPr="00F47602">
        <w:rPr>
          <w:lang w:val="en-IN"/>
        </w:rPr>
        <w:t>Fachhochschule</w:t>
      </w:r>
      <w:proofErr w:type="spellEnd"/>
      <w:r w:rsidRPr="00F47602">
        <w:rPr>
          <w:lang w:val="en-IN"/>
        </w:rPr>
        <w:t xml:space="preserve"> – Central European University of Applied S</w:t>
      </w:r>
      <w:r>
        <w:rPr>
          <w:lang w:val="en-IN"/>
        </w:rPr>
        <w:t>ciences</w:t>
      </w:r>
    </w:p>
    <w:p w14:paraId="2D6D47FC" w14:textId="77777777" w:rsidR="00523BCC" w:rsidRDefault="00523BCC" w:rsidP="00F47602">
      <w:pPr>
        <w:rPr>
          <w:lang w:val="en-IN"/>
        </w:rPr>
      </w:pPr>
    </w:p>
    <w:p w14:paraId="4F9A3FEE" w14:textId="77777777" w:rsidR="00523BCC" w:rsidRDefault="00523BCC" w:rsidP="00F47602">
      <w:pPr>
        <w:rPr>
          <w:lang w:val="en-IN"/>
        </w:rPr>
      </w:pPr>
    </w:p>
    <w:sectPr w:rsidR="00523BCC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97C8C" w14:textId="77777777" w:rsidR="007D6D0F" w:rsidRDefault="007D6D0F">
      <w:r>
        <w:separator/>
      </w:r>
    </w:p>
    <w:p w14:paraId="332BE3D9" w14:textId="77777777" w:rsidR="007D6D0F" w:rsidRDefault="007D6D0F"/>
  </w:endnote>
  <w:endnote w:type="continuationSeparator" w:id="0">
    <w:p w14:paraId="24467FD4" w14:textId="77777777" w:rsidR="007D6D0F" w:rsidRDefault="007D6D0F">
      <w:r>
        <w:continuationSeparator/>
      </w:r>
    </w:p>
    <w:p w14:paraId="3FA29F9D" w14:textId="77777777" w:rsidR="007D6D0F" w:rsidRDefault="007D6D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E00F3" w14:textId="77777777" w:rsidR="008918F2" w:rsidRDefault="00E34F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46D44" w14:textId="77777777" w:rsidR="007D6D0F" w:rsidRDefault="007D6D0F">
      <w:r>
        <w:separator/>
      </w:r>
    </w:p>
    <w:p w14:paraId="3A009D40" w14:textId="77777777" w:rsidR="007D6D0F" w:rsidRDefault="007D6D0F"/>
  </w:footnote>
  <w:footnote w:type="continuationSeparator" w:id="0">
    <w:p w14:paraId="65ACD531" w14:textId="77777777" w:rsidR="007D6D0F" w:rsidRDefault="007D6D0F">
      <w:r>
        <w:continuationSeparator/>
      </w:r>
    </w:p>
    <w:p w14:paraId="327BB449" w14:textId="77777777" w:rsidR="007D6D0F" w:rsidRDefault="007D6D0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C2E9B"/>
    <w:multiLevelType w:val="hybridMultilevel"/>
    <w:tmpl w:val="85602CA0"/>
    <w:lvl w:ilvl="0" w:tplc="3392BF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857407">
    <w:abstractNumId w:val="2"/>
  </w:num>
  <w:num w:numId="2" w16cid:durableId="773596159">
    <w:abstractNumId w:val="1"/>
  </w:num>
  <w:num w:numId="3" w16cid:durableId="1566258309">
    <w:abstractNumId w:val="3"/>
  </w:num>
  <w:num w:numId="4" w16cid:durableId="60103786">
    <w:abstractNumId w:val="4"/>
  </w:num>
  <w:num w:numId="5" w16cid:durableId="2025596384">
    <w:abstractNumId w:val="0"/>
  </w:num>
  <w:num w:numId="6" w16cid:durableId="3769003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E1"/>
    <w:rsid w:val="00011DB3"/>
    <w:rsid w:val="00021C75"/>
    <w:rsid w:val="00030663"/>
    <w:rsid w:val="0004068E"/>
    <w:rsid w:val="00041141"/>
    <w:rsid w:val="00055483"/>
    <w:rsid w:val="00064939"/>
    <w:rsid w:val="00073BF3"/>
    <w:rsid w:val="0008565A"/>
    <w:rsid w:val="00091223"/>
    <w:rsid w:val="000A2180"/>
    <w:rsid w:val="000A4C22"/>
    <w:rsid w:val="000C3467"/>
    <w:rsid w:val="000D33AD"/>
    <w:rsid w:val="000D56BC"/>
    <w:rsid w:val="00117FC4"/>
    <w:rsid w:val="00123662"/>
    <w:rsid w:val="00130C97"/>
    <w:rsid w:val="00141009"/>
    <w:rsid w:val="00155560"/>
    <w:rsid w:val="00191F9B"/>
    <w:rsid w:val="001B7C73"/>
    <w:rsid w:val="001D5B2A"/>
    <w:rsid w:val="001D5EEE"/>
    <w:rsid w:val="001D6C94"/>
    <w:rsid w:val="001D7419"/>
    <w:rsid w:val="001F0CCA"/>
    <w:rsid w:val="001F221D"/>
    <w:rsid w:val="002008DD"/>
    <w:rsid w:val="00205E7C"/>
    <w:rsid w:val="002067C8"/>
    <w:rsid w:val="00234019"/>
    <w:rsid w:val="00272E64"/>
    <w:rsid w:val="002916A6"/>
    <w:rsid w:val="00292BF9"/>
    <w:rsid w:val="0029466E"/>
    <w:rsid w:val="002B002E"/>
    <w:rsid w:val="002B4BD9"/>
    <w:rsid w:val="002E3653"/>
    <w:rsid w:val="002E4CF8"/>
    <w:rsid w:val="00320060"/>
    <w:rsid w:val="00360938"/>
    <w:rsid w:val="00361C88"/>
    <w:rsid w:val="003676D5"/>
    <w:rsid w:val="00372536"/>
    <w:rsid w:val="003841D9"/>
    <w:rsid w:val="00384C4B"/>
    <w:rsid w:val="00392837"/>
    <w:rsid w:val="003D0B35"/>
    <w:rsid w:val="003E757F"/>
    <w:rsid w:val="0040201A"/>
    <w:rsid w:val="0041642F"/>
    <w:rsid w:val="004211B1"/>
    <w:rsid w:val="00425F0D"/>
    <w:rsid w:val="00447122"/>
    <w:rsid w:val="00455238"/>
    <w:rsid w:val="0046181F"/>
    <w:rsid w:val="00463F3B"/>
    <w:rsid w:val="00464502"/>
    <w:rsid w:val="00467017"/>
    <w:rsid w:val="004A3419"/>
    <w:rsid w:val="004D3476"/>
    <w:rsid w:val="004E0EB6"/>
    <w:rsid w:val="005222E3"/>
    <w:rsid w:val="00523BCC"/>
    <w:rsid w:val="00527EE2"/>
    <w:rsid w:val="0053749B"/>
    <w:rsid w:val="00555DBF"/>
    <w:rsid w:val="00575159"/>
    <w:rsid w:val="00590D78"/>
    <w:rsid w:val="005B48C7"/>
    <w:rsid w:val="005B4BD7"/>
    <w:rsid w:val="005C07E8"/>
    <w:rsid w:val="005E13B0"/>
    <w:rsid w:val="005F551C"/>
    <w:rsid w:val="005F669C"/>
    <w:rsid w:val="00647D58"/>
    <w:rsid w:val="00653187"/>
    <w:rsid w:val="006809B4"/>
    <w:rsid w:val="00691837"/>
    <w:rsid w:val="006A61BD"/>
    <w:rsid w:val="006B2E65"/>
    <w:rsid w:val="006B736E"/>
    <w:rsid w:val="006E03DF"/>
    <w:rsid w:val="006E7064"/>
    <w:rsid w:val="0071218A"/>
    <w:rsid w:val="00713E5A"/>
    <w:rsid w:val="00722330"/>
    <w:rsid w:val="007819C0"/>
    <w:rsid w:val="0078402E"/>
    <w:rsid w:val="00784327"/>
    <w:rsid w:val="00784FF8"/>
    <w:rsid w:val="007A09F4"/>
    <w:rsid w:val="007A432A"/>
    <w:rsid w:val="007B5C8A"/>
    <w:rsid w:val="007C122C"/>
    <w:rsid w:val="007C4200"/>
    <w:rsid w:val="007D2178"/>
    <w:rsid w:val="007D6D0F"/>
    <w:rsid w:val="0080422A"/>
    <w:rsid w:val="0084668E"/>
    <w:rsid w:val="00851A01"/>
    <w:rsid w:val="008849B4"/>
    <w:rsid w:val="00884A81"/>
    <w:rsid w:val="008918F2"/>
    <w:rsid w:val="008B1E26"/>
    <w:rsid w:val="008C6D70"/>
    <w:rsid w:val="008D002D"/>
    <w:rsid w:val="008E3191"/>
    <w:rsid w:val="00910B63"/>
    <w:rsid w:val="0091256E"/>
    <w:rsid w:val="00914BC2"/>
    <w:rsid w:val="009219ED"/>
    <w:rsid w:val="00932655"/>
    <w:rsid w:val="00932968"/>
    <w:rsid w:val="00935B62"/>
    <w:rsid w:val="00945009"/>
    <w:rsid w:val="009A359A"/>
    <w:rsid w:val="009A68AF"/>
    <w:rsid w:val="009E690D"/>
    <w:rsid w:val="009F6D67"/>
    <w:rsid w:val="00A00F75"/>
    <w:rsid w:val="00A13900"/>
    <w:rsid w:val="00A20091"/>
    <w:rsid w:val="00A20918"/>
    <w:rsid w:val="00A322FF"/>
    <w:rsid w:val="00A9168B"/>
    <w:rsid w:val="00AA5F41"/>
    <w:rsid w:val="00AC30BA"/>
    <w:rsid w:val="00AD4AE1"/>
    <w:rsid w:val="00AE442C"/>
    <w:rsid w:val="00B11439"/>
    <w:rsid w:val="00B1729A"/>
    <w:rsid w:val="00B2352F"/>
    <w:rsid w:val="00B24322"/>
    <w:rsid w:val="00B37D71"/>
    <w:rsid w:val="00B41922"/>
    <w:rsid w:val="00B43F3D"/>
    <w:rsid w:val="00B44ECD"/>
    <w:rsid w:val="00B51A71"/>
    <w:rsid w:val="00B54059"/>
    <w:rsid w:val="00B677EE"/>
    <w:rsid w:val="00B77B4B"/>
    <w:rsid w:val="00B9377C"/>
    <w:rsid w:val="00BE08D3"/>
    <w:rsid w:val="00C12FD7"/>
    <w:rsid w:val="00C1589E"/>
    <w:rsid w:val="00C21F5F"/>
    <w:rsid w:val="00C33405"/>
    <w:rsid w:val="00C51FF5"/>
    <w:rsid w:val="00C52966"/>
    <w:rsid w:val="00C705E5"/>
    <w:rsid w:val="00CF1A4E"/>
    <w:rsid w:val="00CF5E99"/>
    <w:rsid w:val="00D0697B"/>
    <w:rsid w:val="00D15E6A"/>
    <w:rsid w:val="00D22CAC"/>
    <w:rsid w:val="00D2711D"/>
    <w:rsid w:val="00D514E5"/>
    <w:rsid w:val="00D63AF1"/>
    <w:rsid w:val="00DB4073"/>
    <w:rsid w:val="00DB5B03"/>
    <w:rsid w:val="00DB5C18"/>
    <w:rsid w:val="00DB74BF"/>
    <w:rsid w:val="00DC5537"/>
    <w:rsid w:val="00DC58DA"/>
    <w:rsid w:val="00DE4028"/>
    <w:rsid w:val="00DF15C2"/>
    <w:rsid w:val="00E22ED8"/>
    <w:rsid w:val="00E34FED"/>
    <w:rsid w:val="00E428BD"/>
    <w:rsid w:val="00E86FEA"/>
    <w:rsid w:val="00E874A4"/>
    <w:rsid w:val="00E93456"/>
    <w:rsid w:val="00EB4AFE"/>
    <w:rsid w:val="00EB4D0B"/>
    <w:rsid w:val="00ED3A8A"/>
    <w:rsid w:val="00F14C45"/>
    <w:rsid w:val="00F20812"/>
    <w:rsid w:val="00F22C48"/>
    <w:rsid w:val="00F47602"/>
    <w:rsid w:val="00F551AF"/>
    <w:rsid w:val="00F93C50"/>
    <w:rsid w:val="00F943F7"/>
    <w:rsid w:val="00F978FC"/>
    <w:rsid w:val="00F97E54"/>
    <w:rsid w:val="00FA6BC9"/>
    <w:rsid w:val="00FB578D"/>
    <w:rsid w:val="00FC0DEF"/>
    <w:rsid w:val="00FD0079"/>
    <w:rsid w:val="00FD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06FED"/>
  <w15:chartTrackingRefBased/>
  <w15:docId w15:val="{9E3640B8-4EBA-4763-A64B-ECB8F956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CCA"/>
  </w:style>
  <w:style w:type="paragraph" w:styleId="Heading1">
    <w:name w:val="heading 1"/>
    <w:basedOn w:val="Normal"/>
    <w:next w:val="Normal"/>
    <w:link w:val="Heading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8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table" w:styleId="TableGrid">
    <w:name w:val="Table Grid"/>
    <w:basedOn w:val="TableNormal"/>
    <w:uiPriority w:val="39"/>
    <w:rsid w:val="00781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2008DD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4D347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E7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ja\AppData\Roaming\Microsoft\Templates\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</Template>
  <TotalTime>122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</dc:creator>
  <cp:keywords/>
  <dc:description/>
  <cp:lastModifiedBy>K SANJAY PRABHU-170905528</cp:lastModifiedBy>
  <cp:revision>176</cp:revision>
  <dcterms:created xsi:type="dcterms:W3CDTF">2024-03-25T07:32:00Z</dcterms:created>
  <dcterms:modified xsi:type="dcterms:W3CDTF">2024-03-25T09:36:00Z</dcterms:modified>
</cp:coreProperties>
</file>